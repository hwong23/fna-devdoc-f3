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f13d035df108f1608e3d28b01ac1c1e51f59d8"/>
    <w:p>
      <w:pPr>
        <w:pStyle w:val="Ttulo2"/>
      </w:pPr>
      <w:r>
        <w:t xml:space="preserve">Resumen de Problemáticas del Diagneostivo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2023-02-16T21:53:59Z</dcterms:created>
  <dcterms:modified xsi:type="dcterms:W3CDTF">2023-02-16T21:53:59Z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