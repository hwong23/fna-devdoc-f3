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3e5c6ef72c682473ee3f54882a0f30e89d1196f"/>
    <w:p>
      <w:pPr>
        <w:pStyle w:val="Ttulo2"/>
      </w:pPr>
      <w:r>
        <w:t xml:space="preserve">Resumen de Problemáticas del Diagnóstivo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 y con el numeral 1 de esta lista.</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profundizar la adopción SOA del Fondo hasta llevarla al siguiente estadio: superar los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El gobierno SOA debe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2023-02-22T11:12:57Z</dcterms:created>
  <dcterms:modified xsi:type="dcterms:W3CDTF">2023-02-22T11:12:57Z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