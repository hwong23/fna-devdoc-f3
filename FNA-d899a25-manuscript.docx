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9.jpg" ContentType="image/jpeg"/>
  <Override PartName="/word/media/rId53.jpg" ContentType="image/jpeg"/>
  <Override PartName="/word/media/rId18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d899a25</w:t>
        </w:r>
      </w:hyperlink>
      <w:r>
        <w:t xml:space="preserve"> </w:t>
      </w:r>
      <w:r>
        <w:t xml:space="preserve">de February 28,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178"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7" w:name="análisis-de-brechas-del-fna.-iniciativas"/>
    <w:p>
      <w:pPr>
        <w:pStyle w:val="Ttulo2"/>
      </w:pPr>
      <w:r>
        <w:t xml:space="preserve">Análisis de Brechas del FNA. Iniciativas</w:t>
      </w:r>
    </w:p>
    <w:bookmarkStart w:id="43"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3"/>
    <w:bookmarkStart w:id="44"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4"/>
    <w:bookmarkStart w:id="45"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5"/>
    <w:bookmarkStart w:id="46"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6"/>
    <w:bookmarkEnd w:id="47"/>
    <w:bookmarkStart w:id="48"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8"/>
    <w:bookmarkStart w:id="52"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50" name="Picture"/>
            <a:graphic>
              <a:graphicData uri="http://schemas.openxmlformats.org/drawingml/2006/picture">
                <pic:pic>
                  <pic:nvPicPr>
                    <pic:cNvPr descr="images/brechaCreditoCostructor.jpg" id="51" name="Picture"/>
                    <pic:cNvPicPr>
                      <a:picLocks noChangeArrowheads="1" noChangeAspect="1"/>
                    </pic:cNvPicPr>
                  </pic:nvPicPr>
                  <pic:blipFill>
                    <a:blip r:embed="rId49"/>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2"/>
    <w:bookmarkStart w:id="56"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4" name="Picture"/>
            <a:graphic>
              <a:graphicData uri="http://schemas.openxmlformats.org/drawingml/2006/picture">
                <pic:pic>
                  <pic:nvPicPr>
                    <pic:cNvPr descr="images/brechaESBFNA.jpg" id="55" name="Picture"/>
                    <pic:cNvPicPr>
                      <a:picLocks noChangeArrowheads="1" noChangeAspect="1"/>
                    </pic:cNvPicPr>
                  </pic:nvPicPr>
                  <pic:blipFill>
                    <a:blip r:embed="rId53"/>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6"/>
    <w:bookmarkStart w:id="177"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57"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57"/>
    <w:bookmarkStart w:id="63" w:name="prioridades-de-aprovechamiento"/>
    <w:p>
      <w:pPr>
        <w:pStyle w:val="Ttulo3"/>
      </w:pPr>
      <w:r>
        <w:t xml:space="preserve">Prioridades de Aprovechamiento</w:t>
      </w:r>
    </w:p>
    <w:bookmarkStart w:id="58"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58"/>
    <w:bookmarkStart w:id="59"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59"/>
    <w:bookmarkStart w:id="60"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0"/>
    <w:bookmarkStart w:id="61" w:name="prioridad-media---baja"/>
    <w:p>
      <w:pPr>
        <w:pStyle w:val="Ttulo4"/>
      </w:pPr>
      <w:r>
        <w:t xml:space="preserve">Prioridad Media - Baja</w:t>
      </w:r>
    </w:p>
    <w:p>
      <w:pPr>
        <w:numPr>
          <w:ilvl w:val="0"/>
          <w:numId w:val="1013"/>
        </w:numPr>
        <w:pStyle w:val="Compact"/>
      </w:pPr>
      <w:r>
        <w:t xml:space="preserve">N/A</w:t>
      </w:r>
    </w:p>
    <w:bookmarkEnd w:id="61"/>
    <w:bookmarkStart w:id="62" w:name="prioridad-baja"/>
    <w:p>
      <w:pPr>
        <w:pStyle w:val="Ttulo4"/>
      </w:pPr>
      <w:r>
        <w:t xml:space="preserve">Prioridad Baja</w:t>
      </w:r>
    </w:p>
    <w:p>
      <w:pPr>
        <w:numPr>
          <w:ilvl w:val="0"/>
          <w:numId w:val="1014"/>
        </w:numPr>
        <w:pStyle w:val="Compact"/>
      </w:pPr>
      <w:r>
        <w:t xml:space="preserve">N/A</w:t>
      </w:r>
    </w:p>
    <w:p>
      <w:pPr>
        <w:pStyle w:val="FirstParagraph"/>
      </w:pPr>
    </w:p>
    <w:bookmarkEnd w:id="62"/>
    <w:bookmarkEnd w:id="63"/>
    <w:bookmarkStart w:id="66"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bookmarkStart w:id="64"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4"/>
    <w:bookmarkStart w:id="65"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65"/>
    <w:bookmarkEnd w:id="66"/>
    <w:bookmarkStart w:id="73" w:name="br01.-api-crédito-constructor"/>
    <w:p>
      <w:pPr>
        <w:pStyle w:val="Ttulo3"/>
      </w:pPr>
      <w:r>
        <w:t xml:space="preserve">BR01. API Crédito Constructor</w:t>
      </w:r>
    </w:p>
    <w:bookmarkStart w:id="67" w:name="objetivo"/>
    <w:p>
      <w:pPr>
        <w:pStyle w:val="Ttulo4"/>
      </w:pPr>
      <w:r>
        <w:t xml:space="preserve">Objetivo</w:t>
      </w:r>
    </w:p>
    <w:p>
      <w:pPr>
        <w:pStyle w:val="FirstParagraph"/>
      </w:pPr>
      <w:r>
        <w:t xml:space="preserve">Actualizar las interfaces de ejecución y exposición de funcionalidades (API) de Crédito Constructor.</w:t>
      </w:r>
    </w:p>
    <w:bookmarkEnd w:id="67"/>
    <w:bookmarkStart w:id="68"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68"/>
    <w:bookmarkStart w:id="69"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69"/>
    <w:bookmarkStart w:id="70"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0"/>
    <w:bookmarkStart w:id="71"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1"/>
    <w:bookmarkStart w:id="72"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2"/>
    <w:bookmarkEnd w:id="73"/>
    <w:bookmarkStart w:id="80" w:name="hub-de-integración-digital"/>
    <w:p>
      <w:pPr>
        <w:pStyle w:val="Ttulo3"/>
      </w:pPr>
      <w:r>
        <w:t xml:space="preserve">Hub de Integración Digital</w:t>
      </w:r>
    </w:p>
    <w:bookmarkStart w:id="74"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4"/>
    <w:bookmarkStart w:id="75"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5"/>
    <w:bookmarkStart w:id="76"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76"/>
    <w:bookmarkStart w:id="77"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77"/>
    <w:bookmarkStart w:id="78"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78"/>
    <w:bookmarkStart w:id="79"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79"/>
    <w:bookmarkEnd w:id="80"/>
    <w:bookmarkStart w:id="86" w:name="data-mesh"/>
    <w:p>
      <w:pPr>
        <w:pStyle w:val="Ttulo3"/>
      </w:pPr>
      <w:r>
        <w:t xml:space="preserve">Data Mesh</w:t>
      </w:r>
    </w:p>
    <w:bookmarkStart w:id="81"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1"/>
    <w:bookmarkStart w:id="82"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2"/>
    <w:bookmarkStart w:id="83"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3"/>
    <w:bookmarkStart w:id="84"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4"/>
    <w:bookmarkStart w:id="85"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5"/>
    <w:bookmarkEnd w:id="86"/>
    <w:bookmarkStart w:id="93" w:name="gobierno-de-datos"/>
    <w:p>
      <w:pPr>
        <w:pStyle w:val="Ttulo3"/>
      </w:pPr>
      <w:r>
        <w:t xml:space="preserve">Gobierno de Datos</w:t>
      </w:r>
    </w:p>
    <w:bookmarkStart w:id="87"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87"/>
    <w:bookmarkStart w:id="88"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88"/>
    <w:bookmarkStart w:id="89"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89"/>
    <w:bookmarkStart w:id="90"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0"/>
    <w:bookmarkStart w:id="91"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1"/>
    <w:bookmarkStart w:id="92"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2"/>
    <w:bookmarkEnd w:id="93"/>
    <w:bookmarkStart w:id="100" w:name="gestión-de-datos-maestros"/>
    <w:p>
      <w:pPr>
        <w:pStyle w:val="Ttulo3"/>
      </w:pPr>
      <w:r>
        <w:t xml:space="preserve">Gestión de Datos Maestros</w:t>
      </w:r>
    </w:p>
    <w:bookmarkStart w:id="94"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4"/>
    <w:bookmarkStart w:id="95"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5"/>
    <w:bookmarkStart w:id="96"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96"/>
    <w:bookmarkStart w:id="97"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97"/>
    <w:bookmarkStart w:id="98"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98"/>
    <w:bookmarkStart w:id="99"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99"/>
    <w:bookmarkEnd w:id="100"/>
    <w:bookmarkStart w:id="107" w:name="devops"/>
    <w:p>
      <w:pPr>
        <w:pStyle w:val="Ttulo3"/>
      </w:pPr>
      <w:r>
        <w:t xml:space="preserve">Devops</w:t>
      </w:r>
    </w:p>
    <w:bookmarkStart w:id="101"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1"/>
    <w:bookmarkStart w:id="102"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2"/>
    <w:bookmarkStart w:id="103"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3"/>
    <w:bookmarkStart w:id="104"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4"/>
    <w:bookmarkStart w:id="105"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5"/>
    <w:bookmarkStart w:id="106"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06"/>
    <w:bookmarkEnd w:id="107"/>
    <w:bookmarkStart w:id="114" w:name="X5ba0ba8f3c80d971aa12cdd868cb4478fddaeda"/>
    <w:p>
      <w:pPr>
        <w:pStyle w:val="Ttulo3"/>
      </w:pPr>
      <w:r>
        <w:t xml:space="preserve">Arquitectura de aplicación escalable en la​ Nube</w:t>
      </w:r>
    </w:p>
    <w:bookmarkStart w:id="108" w:name="objetivo-6"/>
    <w:p>
      <w:pPr>
        <w:pStyle w:val="Ttulo4"/>
      </w:pPr>
      <w:r>
        <w:t xml:space="preserve">Objetivo</w:t>
      </w:r>
    </w:p>
    <w:p>
      <w:pPr>
        <w:pStyle w:val="FirstParagraph"/>
      </w:pPr>
      <w:r>
        <w:t xml:space="preserve">Alcanzar mejores niveles de eficiencia operativa, mayor escalabilidad y rendimiento mejorado​</w:t>
      </w:r>
    </w:p>
    <w:bookmarkEnd w:id="108"/>
    <w:bookmarkStart w:id="109"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09"/>
    <w:bookmarkStart w:id="110"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0"/>
    <w:bookmarkStart w:id="111"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1"/>
    <w:bookmarkStart w:id="112"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2"/>
    <w:bookmarkStart w:id="113"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3"/>
    <w:bookmarkEnd w:id="114"/>
    <w:bookmarkStart w:id="121" w:name="infraestructura-de-datos-de-autoservicio"/>
    <w:p>
      <w:pPr>
        <w:pStyle w:val="Ttulo3"/>
      </w:pPr>
      <w:r>
        <w:t xml:space="preserve">Infraestructura de datos de autoservicio</w:t>
      </w:r>
    </w:p>
    <w:bookmarkStart w:id="115"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5"/>
    <w:bookmarkStart w:id="116"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16"/>
    <w:bookmarkStart w:id="117"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17"/>
    <w:bookmarkStart w:id="118"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18"/>
    <w:bookmarkStart w:id="119"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19"/>
    <w:bookmarkStart w:id="120"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0"/>
    <w:bookmarkEnd w:id="121"/>
    <w:bookmarkStart w:id="128" w:name="X9629b74e4a54b1bf8534ec8b990febb57c5cdc6"/>
    <w:p>
      <w:pPr>
        <w:pStyle w:val="Ttulo3"/>
      </w:pPr>
      <w:r>
        <w:t xml:space="preserve">BR010. Estandarización de Integración ESB FNA</w:t>
      </w:r>
    </w:p>
    <w:bookmarkStart w:id="122"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2"/>
    <w:bookmarkStart w:id="123"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3"/>
    <w:bookmarkStart w:id="124"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4"/>
    <w:bookmarkStart w:id="125"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5"/>
    <w:bookmarkStart w:id="126"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26"/>
    <w:bookmarkStart w:id="127"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27"/>
    <w:bookmarkEnd w:id="128"/>
    <w:bookmarkStart w:id="135" w:name="a1.-gobierno-soa"/>
    <w:p>
      <w:pPr>
        <w:pStyle w:val="Ttulo3"/>
      </w:pPr>
      <w:r>
        <w:t xml:space="preserve">A1. Gobierno SOA</w:t>
      </w:r>
    </w:p>
    <w:bookmarkStart w:id="129"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29"/>
    <w:bookmarkStart w:id="130"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0"/>
    <w:bookmarkStart w:id="131"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1"/>
    <w:bookmarkStart w:id="132"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2"/>
    <w:bookmarkStart w:id="133"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3"/>
    <w:bookmarkStart w:id="134"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4"/>
    <w:bookmarkEnd w:id="135"/>
    <w:bookmarkStart w:id="141" w:name="oficina-de-arquitectura"/>
    <w:p>
      <w:pPr>
        <w:pStyle w:val="Ttulo3"/>
      </w:pPr>
      <w:r>
        <w:t xml:space="preserve">Oficina de arquitectura</w:t>
      </w:r>
    </w:p>
    <w:bookmarkStart w:id="136"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36"/>
    <w:bookmarkStart w:id="137"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37"/>
    <w:bookmarkStart w:id="138"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38"/>
    <w:bookmarkStart w:id="139"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39"/>
    <w:bookmarkStart w:id="140"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0"/>
    <w:bookmarkEnd w:id="141"/>
    <w:bookmarkStart w:id="148" w:name="arquitectura-de-referencia-soa-2.0"/>
    <w:p>
      <w:pPr>
        <w:pStyle w:val="Ttulo3"/>
      </w:pPr>
      <w:r>
        <w:t xml:space="preserve">Arquitectura de referencia SOA 2.0</w:t>
      </w:r>
    </w:p>
    <w:bookmarkStart w:id="142"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2"/>
    <w:bookmarkStart w:id="143"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3"/>
    <w:bookmarkStart w:id="144"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4"/>
    <w:bookmarkStart w:id="145"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5"/>
    <w:bookmarkStart w:id="146"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46"/>
    <w:bookmarkStart w:id="147"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47"/>
    <w:bookmarkEnd w:id="148"/>
    <w:bookmarkStart w:id="162" w:name="microservicios"/>
    <w:p>
      <w:pPr>
        <w:pStyle w:val="Ttulo3"/>
      </w:pPr>
      <w:r>
        <w:t xml:space="preserve">Microservicios</w:t>
      </w:r>
    </w:p>
    <w:bookmarkStart w:id="149"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49"/>
    <w:bookmarkStart w:id="150"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0"/>
    <w:bookmarkStart w:id="151"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1"/>
    <w:bookmarkStart w:id="152"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2"/>
    <w:bookmarkStart w:id="153"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3"/>
    <w:bookmarkStart w:id="154"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4"/>
    <w:bookmarkStart w:id="155" w:name="portafolio-de-api"/>
    <w:p>
      <w:pPr>
        <w:pStyle w:val="Ttulo4"/>
      </w:pPr>
      <w:r>
        <w:t xml:space="preserve">Portafolio de API</w:t>
      </w:r>
    </w:p>
    <w:bookmarkEnd w:id="155"/>
    <w:bookmarkStart w:id="156"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56"/>
    <w:bookmarkStart w:id="157"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57"/>
    <w:bookmarkStart w:id="158"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58"/>
    <w:bookmarkStart w:id="159"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59"/>
    <w:bookmarkStart w:id="160"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0"/>
    <w:bookmarkStart w:id="161"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1"/>
    <w:bookmarkEnd w:id="162"/>
    <w:bookmarkStart w:id="169" w:name="service-mesh"/>
    <w:p>
      <w:pPr>
        <w:pStyle w:val="Ttulo3"/>
      </w:pPr>
      <w:r>
        <w:t xml:space="preserve">Service Mesh</w:t>
      </w:r>
    </w:p>
    <w:bookmarkStart w:id="163"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3"/>
    <w:bookmarkStart w:id="164"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4"/>
    <w:bookmarkStart w:id="165"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5"/>
    <w:bookmarkStart w:id="166"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66"/>
    <w:bookmarkStart w:id="167"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67"/>
    <w:bookmarkStart w:id="168"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68"/>
    <w:bookmarkEnd w:id="169"/>
    <w:bookmarkStart w:id="176" w:name="plataforma-híbrida-de-integración"/>
    <w:p>
      <w:pPr>
        <w:pStyle w:val="Ttulo3"/>
      </w:pPr>
      <w:r>
        <w:t xml:space="preserve">Plataforma Híbrida de Integración</w:t>
      </w:r>
    </w:p>
    <w:bookmarkStart w:id="170"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0"/>
    <w:bookmarkStart w:id="171"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1"/>
    <w:bookmarkStart w:id="172"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2"/>
    <w:bookmarkStart w:id="173"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3"/>
    <w:bookmarkStart w:id="174"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4"/>
    <w:bookmarkStart w:id="175"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5"/>
    <w:bookmarkEnd w:id="176"/>
    <w:bookmarkEnd w:id="177"/>
    <w:bookmarkEnd w:id="178"/>
    <w:bookmarkStart w:id="179" w:name="fase-3-soa-objetivo-1"/>
    <w:p>
      <w:pPr>
        <w:pStyle w:val="Ttulo1"/>
      </w:pPr>
      <w:r>
        <w:t xml:space="preserve">Fase 3: SOA Objetivo</w:t>
      </w:r>
    </w:p>
    <w:bookmarkEnd w:id="179"/>
    <w:bookmarkStart w:id="180" w:name="X5c0c69e660e78a6abcb50f83e9ffaa519594cea"/>
    <w:p>
      <w:pPr>
        <w:pStyle w:val="Ttulo1"/>
      </w:pPr>
      <w:r>
        <w:t xml:space="preserve">Contenido de los Productos Contractuales, 181-2020</w:t>
      </w:r>
    </w:p>
    <w:bookmarkEnd w:id="180"/>
    <w:bookmarkStart w:id="201"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1"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1"/>
    <w:bookmarkStart w:id="182"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2"/>
    <w:bookmarkStart w:id="183"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183"/>
    <w:bookmarkStart w:id="184" w:name="Xe8b290bf6bbbe8351a17f47bb578fe5e254361c"/>
    <w:p>
      <w:pPr>
        <w:pStyle w:val="Ttulo2"/>
      </w:pPr>
      <w:r>
        <w:t xml:space="preserve">Hoja de Ruta E-Service FNA de los Proyectos de Cambio</w:t>
      </w:r>
    </w:p>
    <w:bookmarkEnd w:id="184"/>
    <w:bookmarkStart w:id="188"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86" name="Picture"/>
            <a:graphic>
              <a:graphicData uri="http://schemas.openxmlformats.org/drawingml/2006/picture">
                <pic:pic>
                  <pic:nvPicPr>
                    <pic:cNvPr descr="images/madurezInfo_graf.png" id="187" name="Picture"/>
                    <pic:cNvPicPr>
                      <a:picLocks noChangeArrowheads="1" noChangeAspect="1"/>
                    </pic:cNvPicPr>
                  </pic:nvPicPr>
                  <pic:blipFill>
                    <a:blip r:embed="rId185"/>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88"/>
    <w:bookmarkStart w:id="192"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89">
        <w:r>
          <w:rPr>
            <w:rStyle w:val="Hipervnculo"/>
          </w:rPr>
          <w:t xml:space="preserve">N003e. Catálogo de Servicios FNA-1</w:t>
        </w:r>
      </w:hyperlink>
      <w:r>
        <w:t xml:space="preserve">, y</w:t>
      </w:r>
      <w:r>
        <w:t xml:space="preserve"> </w:t>
      </w:r>
      <w:hyperlink r:id="rId190">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0">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1">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2"/>
    <w:bookmarkStart w:id="195"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3">
        <w:r>
          <w:rPr>
            <w:rStyle w:val="Hipervnculo"/>
          </w:rPr>
          <w:t xml:space="preserve">Resultado Diagnóstico Situación Actual-3</w:t>
        </w:r>
      </w:hyperlink>
      <w:r>
        <w:t xml:space="preserve">, la prevalencia del enfoque ascendente, esto es desde el provedor hacia el negocio</w:t>
      </w:r>
      <w:r>
        <w:t xml:space="preserve"> </w:t>
      </w:r>
      <w:hyperlink r:id="rId194">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5"/>
    <w:bookmarkStart w:id="197"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196">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197"/>
    <w:bookmarkStart w:id="198"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198"/>
    <w:bookmarkStart w:id="199"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199"/>
    <w:bookmarkStart w:id="200"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bookmarkEnd w:id="200"/>
    <w:bookmarkEnd w:id="20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185" Target="media/rId185.png" /><Relationship Type="http://schemas.openxmlformats.org/officeDocument/2006/relationships/hyperlink" Id="rId39" Target="" TargetMode="External" /><Relationship Type="http://schemas.openxmlformats.org/officeDocument/2006/relationships/hyperlink" Id="rId191" Target="N003e.Cat&#225;logodeServicios.md" TargetMode="External" /><Relationship Type="http://schemas.openxmlformats.org/officeDocument/2006/relationships/hyperlink" Id="rId189" Target="N003e.Cat&#225;logodeServiciosFNA-1.md" TargetMode="External" /><Relationship Type="http://schemas.openxmlformats.org/officeDocument/2006/relationships/hyperlink" Id="rId190"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96" Target="ResultadoDiagn&#243;sticoSituaci&#243;nActual-1" TargetMode="External" /><Relationship Type="http://schemas.openxmlformats.org/officeDocument/2006/relationships/hyperlink" Id="rId194" Target="ResultadoDiagn&#243;sticoSituaci&#243;nActual-1a.md" TargetMode="External" /><Relationship Type="http://schemas.openxmlformats.org/officeDocument/2006/relationships/hyperlink" Id="rId193"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d899a25a33686fa844a92f94da669a4e3cdd2de7" TargetMode="External" /><Relationship Type="http://schemas.openxmlformats.org/officeDocument/2006/relationships/hyperlink" Id="rId20" Target="https://hwong23.github.io/fna-devdoc-f3/v/d899a25a33686fa844a92f94da669a4e3cdd2de7/"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191" Target="N003e.Cat&#225;logodeServicios.md" TargetMode="External" /><Relationship Type="http://schemas.openxmlformats.org/officeDocument/2006/relationships/hyperlink" Id="rId189" Target="N003e.Cat&#225;logodeServiciosFNA-1.md" TargetMode="External" /><Relationship Type="http://schemas.openxmlformats.org/officeDocument/2006/relationships/hyperlink" Id="rId190"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96" Target="ResultadoDiagn&#243;sticoSituaci&#243;nActual-1" TargetMode="External" /><Relationship Type="http://schemas.openxmlformats.org/officeDocument/2006/relationships/hyperlink" Id="rId194" Target="ResultadoDiagn&#243;sticoSituaci&#243;nActual-1a.md" TargetMode="External" /><Relationship Type="http://schemas.openxmlformats.org/officeDocument/2006/relationships/hyperlink" Id="rId193"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d899a25a33686fa844a92f94da669a4e3cdd2de7" TargetMode="External" /><Relationship Type="http://schemas.openxmlformats.org/officeDocument/2006/relationships/hyperlink" Id="rId20" Target="https://hwong23.github.io/fna-devdoc-f3/v/d899a25a33686fa844a92f94da669a4e3cdd2de7/"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2023-02-28T06:56:15Z</dcterms:created>
  <dcterms:modified xsi:type="dcterms:W3CDTF">2023-02-28T06:56:15Z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