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Plan de comisionamiento e implementación de Infraestrutura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Proyecto de cierre brecha, Brecha, Infraestructura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d83af98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2b3e2a70662d7cbaa79f8e85167a02849b2cf4a"/>
    <w:p>
      <w:pPr>
        <w:pStyle w:val="Ttulo2"/>
      </w:pPr>
      <w:r>
        <w:t xml:space="preserve">Plan de Comisionamiento e Implementación de Infraestrutura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2023-03-07T20:51:26Z</dcterms:created>
  <dcterms:modified xsi:type="dcterms:W3CDTF">2023-03-07T20:51:26Z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