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Ficha descriptiva de proyectos para el segmento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00de529 del 21 Mar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2023-03-21T16:39:54Z</dcterms:created>
  <dcterms:modified xsi:type="dcterms:W3CDTF">2023-03-21T16:39:54Z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