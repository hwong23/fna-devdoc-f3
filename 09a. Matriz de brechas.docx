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51ac7c0 del 18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2023-02-18T13:27:15Z</dcterms:created>
  <dcterms:modified xsi:type="dcterms:W3CDTF">2023-02-18T13:27:15Z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